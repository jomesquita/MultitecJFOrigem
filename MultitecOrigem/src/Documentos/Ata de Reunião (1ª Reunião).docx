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C832B3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8E7400" w:rsidP="001054C9">
            <w:pPr>
              <w:pStyle w:val="InfoBlue"/>
              <w:rPr>
                <w:rFonts w:ascii="Arial" w:hAnsi="Arial" w:cs="Arial"/>
              </w:rPr>
            </w:pPr>
            <w:r w:rsidRPr="008E7400">
              <w:t xml:space="preserve">Gerenciamento das Tecnologias da Informação e Comunicação das Escolas Públicas </w:t>
            </w:r>
            <w:r w:rsidRPr="008E7400">
              <w:rPr>
                <w:rFonts w:eastAsia="Arial"/>
              </w:rPr>
              <w:t xml:space="preserve">– </w:t>
            </w:r>
            <w:r w:rsidRPr="008E7400">
              <w:t>Sistema</w:t>
            </w:r>
            <w:r w:rsidR="0004464C">
              <w:rPr>
                <w:rFonts w:eastAsia="Arial"/>
              </w:rPr>
              <w:t xml:space="preserve"> </w:t>
            </w:r>
            <w:r w:rsidR="0004464C" w:rsidRPr="0004464C">
              <w:rPr>
                <w:rFonts w:eastAsia="Arial"/>
              </w:rPr>
              <w:t>Multitec JF</w:t>
            </w:r>
            <w:r w:rsidR="0004464C">
              <w:rPr>
                <w:rFonts w:eastAsia="Arial"/>
              </w:rPr>
              <w:t>.</w:t>
            </w:r>
          </w:p>
        </w:tc>
      </w:tr>
      <w:tr w:rsidR="008E7400" w:rsidRPr="00C832B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04464C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Antonio Fabrício do Nascimento Monteiro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91022F" w:rsidRDefault="0004464C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Fabrícia Vieira Dantas</w:t>
            </w:r>
          </w:p>
        </w:tc>
      </w:tr>
      <w:tr w:rsidR="008E7400" w:rsidRPr="00C832B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4464C" w:rsidRPr="0004464C" w:rsidRDefault="0004464C" w:rsidP="00167D26">
            <w:pPr>
              <w:snapToGrid w:val="0"/>
              <w:rPr>
                <w:sz w:val="18"/>
                <w:lang w:val="pt-BR"/>
              </w:rPr>
            </w:pPr>
            <w:r w:rsidRPr="0004464C">
              <w:rPr>
                <w:sz w:val="18"/>
                <w:lang w:val="pt-BR"/>
              </w:rPr>
              <w:t>Idemar Do Carmo Melo Junior</w:t>
            </w:r>
          </w:p>
        </w:tc>
      </w:tr>
      <w:tr w:rsidR="0004464C" w:rsidRPr="0004464C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4464C" w:rsidRDefault="0004464C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4464C" w:rsidRPr="0004464C" w:rsidRDefault="0004464C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Joelânio Mesquita Lima</w:t>
            </w:r>
          </w:p>
        </w:tc>
      </w:tr>
    </w:tbl>
    <w:bookmarkEnd w:id="1"/>
    <w:bookmarkEnd w:id="2"/>
    <w:p w:rsidR="0063171B" w:rsidRPr="00363AA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542BA6" w:rsidRPr="00542BA6" w:rsidRDefault="00FC2B08" w:rsidP="001054C9">
      <w:pPr>
        <w:pStyle w:val="InfoBlue"/>
      </w:pPr>
      <w:r>
        <w:t>Aperfeiçoamento</w:t>
      </w:r>
      <w:r w:rsidR="00CF3022">
        <w:t xml:space="preserve"> </w:t>
      </w:r>
      <w:r w:rsidR="00E770BE">
        <w:t>do documento</w:t>
      </w:r>
      <w:r w:rsidR="00542BA6">
        <w:t xml:space="preserve"> de Requisitos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1054C9">
      <w:pPr>
        <w:pStyle w:val="InfoBlue"/>
      </w:pPr>
      <w: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7A6099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 w:rsidR="00CF3022">
              <w:t>Na opo</w:t>
            </w:r>
            <w:r w:rsidR="007A6099">
              <w:t xml:space="preserve">rtunidade foram </w:t>
            </w:r>
            <w:r w:rsidR="005C2903">
              <w:t>analisado</w:t>
            </w:r>
            <w:r w:rsidR="0004464C">
              <w:t>s</w:t>
            </w:r>
            <w:r w:rsidR="005C2903">
              <w:t xml:space="preserve"> os levantamentos de requisitos e discutidas</w:t>
            </w:r>
            <w:r w:rsidR="007A6099">
              <w:t xml:space="preserve"> as </w:t>
            </w:r>
            <w:r w:rsidR="005C2903">
              <w:t>funções de cada integrante no projeto</w:t>
            </w:r>
            <w:r w:rsidR="007A6099">
              <w:t>. O</w:t>
            </w:r>
            <w:r w:rsidR="00CF3022">
              <w:t xml:space="preserve"> documento de visão </w:t>
            </w:r>
            <w:r w:rsidR="007A6099">
              <w:t>contribuiu para uma a</w:t>
            </w:r>
            <w:r w:rsidR="00CF3022">
              <w:t xml:space="preserve">rgumentação </w:t>
            </w:r>
            <w:r w:rsidR="007A6099">
              <w:t>mais aprofundada dos</w:t>
            </w:r>
            <w:r w:rsidR="00CF3022">
              <w:t xml:space="preserve"> requisitos </w:t>
            </w:r>
            <w:r w:rsidR="007A6099">
              <w:t>necessários para a aplicação</w:t>
            </w:r>
            <w:r w:rsidR="00CF3022">
              <w:t xml:space="preserve">. </w:t>
            </w:r>
            <w:r w:rsidR="0004464C">
              <w:t>No encontro estavam</w:t>
            </w:r>
            <w:r w:rsidR="007A6099">
              <w:t xml:space="preserve"> presentes </w:t>
            </w:r>
            <w:r w:rsidR="00E770BE">
              <w:t>o</w:t>
            </w:r>
            <w:r w:rsidR="007A6099">
              <w:t>s Stakeholds do negó</w:t>
            </w:r>
            <w:r w:rsidR="00082071">
              <w:t>cio</w:t>
            </w:r>
            <w:r w:rsidR="00E770BE">
              <w:t xml:space="preserve">, que nos </w:t>
            </w:r>
            <w:r w:rsidR="007A6099">
              <w:t>auxilio</w:t>
            </w:r>
            <w:r w:rsidR="00082071">
              <w:t>u</w:t>
            </w:r>
            <w:r w:rsidR="00E770BE">
              <w:t xml:space="preserve"> a refinar melhor esse documento.</w:t>
            </w:r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04464C">
              <w:t>Antonio Fabrício, Fabrícia Vieira, Idemar Junior e Joelânio Mesquita</w:t>
            </w:r>
            <w:r w:rsidR="00E770BE">
              <w:t>.</w:t>
            </w:r>
          </w:p>
          <w:p w:rsidR="00C77BC8" w:rsidRDefault="00C77BC8" w:rsidP="004215D6">
            <w:pPr>
              <w:pStyle w:val="Textotabela"/>
            </w:pPr>
            <w:r>
              <w:t xml:space="preserve">Data prevista de conclusão: </w:t>
            </w:r>
            <w:r w:rsidR="00082071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13/04/2017</w:t>
            </w:r>
          </w:p>
        </w:tc>
      </w:tr>
    </w:tbl>
    <w:p w:rsidR="00BF5B8E" w:rsidRDefault="00BF5B8E" w:rsidP="00BF5B8E">
      <w:pPr>
        <w:rPr>
          <w:lang w:val="pt-BR"/>
        </w:rPr>
      </w:pPr>
    </w:p>
    <w:p w:rsidR="00C832B3" w:rsidRDefault="00C832B3" w:rsidP="00BF5B8E">
      <w:pPr>
        <w:rPr>
          <w:lang w:val="pt-BR"/>
        </w:rPr>
      </w:pPr>
    </w:p>
    <w:p w:rsidR="00C832B3" w:rsidRDefault="00C832B3" w:rsidP="00BF5B8E">
      <w:pPr>
        <w:rPr>
          <w:lang w:val="pt-BR"/>
        </w:rPr>
      </w:pPr>
    </w:p>
    <w:p w:rsidR="00C832B3" w:rsidRDefault="00C832B3" w:rsidP="00BF5B8E">
      <w:pPr>
        <w:rPr>
          <w:lang w:val="pt-BR"/>
        </w:rPr>
      </w:pPr>
    </w:p>
    <w:p w:rsidR="00C832B3" w:rsidRDefault="00C832B3" w:rsidP="00BF5B8E">
      <w:pPr>
        <w:rPr>
          <w:lang w:val="pt-BR"/>
        </w:rPr>
      </w:pPr>
    </w:p>
    <w:p w:rsidR="00C832B3" w:rsidRDefault="00C832B3" w:rsidP="00BF5B8E">
      <w:pPr>
        <w:rPr>
          <w:lang w:val="pt-BR"/>
        </w:rPr>
      </w:pPr>
    </w:p>
    <w:p w:rsidR="00C832B3" w:rsidRDefault="00C832B3" w:rsidP="00BF5B8E">
      <w:pPr>
        <w:rPr>
          <w:lang w:val="pt-BR"/>
        </w:rPr>
      </w:pPr>
    </w:p>
    <w:p w:rsidR="00C832B3" w:rsidRDefault="00C832B3" w:rsidP="00BF5B8E">
      <w:pPr>
        <w:rPr>
          <w:lang w:val="pt-BR"/>
        </w:rPr>
      </w:pPr>
    </w:p>
    <w:p w:rsidR="00C832B3" w:rsidRDefault="00C832B3" w:rsidP="00BF5B8E">
      <w:pPr>
        <w:rPr>
          <w:lang w:val="pt-BR"/>
        </w:rPr>
      </w:pPr>
    </w:p>
    <w:p w:rsidR="00C832B3" w:rsidRDefault="00C832B3" w:rsidP="00BF5B8E">
      <w:pPr>
        <w:rPr>
          <w:lang w:val="pt-BR"/>
        </w:rPr>
      </w:pPr>
    </w:p>
    <w:p w:rsidR="00C832B3" w:rsidRDefault="00C832B3" w:rsidP="00BF5B8E">
      <w:pPr>
        <w:rPr>
          <w:lang w:val="pt-BR"/>
        </w:rPr>
      </w:pPr>
    </w:p>
    <w:p w:rsidR="00C832B3" w:rsidRDefault="00C832B3" w:rsidP="00BF5B8E">
      <w:pPr>
        <w:rPr>
          <w:lang w:val="pt-BR"/>
        </w:rPr>
      </w:pPr>
    </w:p>
    <w:p w:rsidR="00C832B3" w:rsidRDefault="00C832B3" w:rsidP="00BF5B8E">
      <w:pPr>
        <w:rPr>
          <w:lang w:val="pt-BR"/>
        </w:rPr>
      </w:pPr>
    </w:p>
    <w:p w:rsidR="00C832B3" w:rsidRDefault="00C832B3" w:rsidP="00BF5B8E">
      <w:pPr>
        <w:rPr>
          <w:lang w:val="pt-BR"/>
        </w:rPr>
      </w:pPr>
    </w:p>
    <w:p w:rsidR="00C832B3" w:rsidRDefault="00C832B3" w:rsidP="00BF5B8E">
      <w:pPr>
        <w:rPr>
          <w:lang w:val="pt-BR"/>
        </w:rPr>
      </w:pPr>
    </w:p>
    <w:p w:rsidR="00C832B3" w:rsidRDefault="00C832B3" w:rsidP="00BF5B8E">
      <w:pPr>
        <w:rPr>
          <w:lang w:val="pt-BR"/>
        </w:rPr>
      </w:pPr>
    </w:p>
    <w:p w:rsidR="00C832B3" w:rsidRDefault="00C832B3" w:rsidP="00BF5B8E">
      <w:pPr>
        <w:rPr>
          <w:lang w:val="pt-BR"/>
        </w:rPr>
      </w:pPr>
    </w:p>
    <w:p w:rsidR="00C832B3" w:rsidRDefault="00C832B3" w:rsidP="00BF5B8E">
      <w:pPr>
        <w:rPr>
          <w:lang w:val="pt-BR"/>
        </w:rPr>
      </w:pPr>
    </w:p>
    <w:p w:rsidR="00C832B3" w:rsidRDefault="00C832B3" w:rsidP="00BF5B8E">
      <w:pPr>
        <w:rPr>
          <w:lang w:val="pt-BR"/>
        </w:rPr>
      </w:pPr>
    </w:p>
    <w:p w:rsidR="00C832B3" w:rsidRDefault="00C832B3" w:rsidP="00BF5B8E">
      <w:pPr>
        <w:rPr>
          <w:lang w:val="pt-BR"/>
        </w:rPr>
      </w:pPr>
    </w:p>
    <w:p w:rsidR="00C832B3" w:rsidRDefault="00C832B3" w:rsidP="00BF5B8E">
      <w:pPr>
        <w:rPr>
          <w:lang w:val="pt-BR"/>
        </w:rPr>
      </w:pPr>
    </w:p>
    <w:p w:rsidR="00C832B3" w:rsidRPr="00363AAB" w:rsidRDefault="00C832B3" w:rsidP="00C832B3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C832B3" w:rsidRPr="00363AAB" w:rsidRDefault="00C832B3" w:rsidP="00C832B3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Informações do Projeto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C832B3" w:rsidRPr="00C832B3" w:rsidTr="00635009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832B3" w:rsidRPr="00363AAB" w:rsidRDefault="00C832B3" w:rsidP="00635009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832B3" w:rsidRPr="008E7400" w:rsidRDefault="00C832B3" w:rsidP="00635009">
            <w:pPr>
              <w:pStyle w:val="InfoBlue"/>
              <w:rPr>
                <w:rFonts w:ascii="Arial" w:hAnsi="Arial" w:cs="Arial"/>
              </w:rPr>
            </w:pPr>
            <w:r w:rsidRPr="008E7400">
              <w:t xml:space="preserve">Gerenciamento das Tecnologias da Informação e Comunicação das Escolas Públicas </w:t>
            </w:r>
            <w:r w:rsidRPr="008E7400">
              <w:rPr>
                <w:rFonts w:eastAsia="Arial"/>
              </w:rPr>
              <w:t xml:space="preserve">– </w:t>
            </w:r>
            <w:r w:rsidRPr="008E7400">
              <w:t>Sistema</w:t>
            </w:r>
            <w:r>
              <w:rPr>
                <w:rFonts w:eastAsia="Arial"/>
              </w:rPr>
              <w:t xml:space="preserve"> </w:t>
            </w:r>
            <w:r w:rsidRPr="0004464C">
              <w:rPr>
                <w:rFonts w:eastAsia="Arial"/>
              </w:rPr>
              <w:t>Multitec JF</w:t>
            </w:r>
            <w:r>
              <w:rPr>
                <w:rFonts w:eastAsia="Arial"/>
              </w:rPr>
              <w:t>.</w:t>
            </w:r>
          </w:p>
        </w:tc>
      </w:tr>
      <w:tr w:rsidR="00C832B3" w:rsidRPr="00C832B3" w:rsidTr="00635009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832B3" w:rsidRPr="00363AAB" w:rsidRDefault="00C832B3" w:rsidP="00635009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832B3" w:rsidRPr="008E7400" w:rsidRDefault="00C832B3" w:rsidP="00635009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Antonio Fabrício do Nascimento Monteiro</w:t>
            </w:r>
          </w:p>
        </w:tc>
      </w:tr>
      <w:tr w:rsidR="00C832B3" w:rsidRPr="008E7400" w:rsidTr="00635009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832B3" w:rsidRDefault="00C832B3" w:rsidP="00635009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832B3" w:rsidRPr="0091022F" w:rsidRDefault="00C832B3" w:rsidP="00635009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Fabrícia Vieira Dantas</w:t>
            </w:r>
          </w:p>
        </w:tc>
      </w:tr>
      <w:tr w:rsidR="00C832B3" w:rsidRPr="00C832B3" w:rsidTr="00635009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832B3" w:rsidRDefault="00C832B3" w:rsidP="00635009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832B3" w:rsidRPr="0004464C" w:rsidRDefault="00C832B3" w:rsidP="00635009">
            <w:pPr>
              <w:snapToGrid w:val="0"/>
              <w:rPr>
                <w:sz w:val="18"/>
                <w:lang w:val="pt-BR"/>
              </w:rPr>
            </w:pPr>
            <w:r w:rsidRPr="0004464C">
              <w:rPr>
                <w:sz w:val="18"/>
                <w:lang w:val="pt-BR"/>
              </w:rPr>
              <w:t>Idemar Do Carmo Melo Junior</w:t>
            </w:r>
          </w:p>
        </w:tc>
      </w:tr>
      <w:tr w:rsidR="00C832B3" w:rsidRPr="0004464C" w:rsidTr="00635009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832B3" w:rsidRDefault="00C832B3" w:rsidP="00635009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832B3" w:rsidRPr="0004464C" w:rsidRDefault="00C832B3" w:rsidP="00635009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Joelânio Mesquita Lima</w:t>
            </w:r>
          </w:p>
        </w:tc>
      </w:tr>
    </w:tbl>
    <w:p w:rsidR="00C832B3" w:rsidRPr="00363AAB" w:rsidRDefault="00C832B3" w:rsidP="00C832B3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C832B3" w:rsidRPr="00542BA6" w:rsidRDefault="00C832B3" w:rsidP="00C832B3">
      <w:pPr>
        <w:pStyle w:val="InfoBlue"/>
      </w:pPr>
      <w:r>
        <w:t xml:space="preserve">Divisão de tarefas de cada pessoa da equipe. Controle com o </w:t>
      </w:r>
      <w:proofErr w:type="spellStart"/>
      <w:r>
        <w:t>github</w:t>
      </w:r>
      <w:proofErr w:type="spellEnd"/>
      <w:r>
        <w:t>, programa para compartilhamento do projeto.</w:t>
      </w:r>
    </w:p>
    <w:p w:rsidR="00C832B3" w:rsidRPr="00363AAB" w:rsidRDefault="00C832B3" w:rsidP="00C832B3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Assuntos Abordados</w:t>
      </w:r>
    </w:p>
    <w:p w:rsidR="00C832B3" w:rsidRPr="00363AAB" w:rsidRDefault="00C832B3" w:rsidP="00C832B3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C832B3" w:rsidRPr="00363AAB" w:rsidRDefault="00C832B3" w:rsidP="00C832B3">
      <w:pPr>
        <w:pStyle w:val="InfoBlue"/>
      </w:pPr>
      <w: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832B3" w:rsidRPr="007A6099" w:rsidTr="00635009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832B3" w:rsidRDefault="00B8727A" w:rsidP="00635009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  <w:p w:rsidR="00C832B3" w:rsidRDefault="00C832B3" w:rsidP="00635009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8727A" w:rsidRDefault="00C832B3" w:rsidP="00635009">
            <w:pPr>
              <w:pStyle w:val="Textotabela"/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>
              <w:t xml:space="preserve">Na oportunidade foram </w:t>
            </w:r>
            <w:r w:rsidR="00B8727A">
              <w:t xml:space="preserve">atendidos os pedidos dos integrantes da equipe, na qual a mesma se prontificou de fazer o seu devido dever na equipe para o desenvolvimento do programa para que saia com uma bom qualidade e trabalho em equipe. Sobre o </w:t>
            </w:r>
            <w:proofErr w:type="spellStart"/>
            <w:r w:rsidR="00B8727A">
              <w:t>github</w:t>
            </w:r>
            <w:proofErr w:type="spellEnd"/>
            <w:r w:rsidR="00B8727A">
              <w:t xml:space="preserve"> no início foi muito difícil de lidar com uma nova ferramenta, pois todo o início de uma nova ferramenta existe suas dificuldades, mas com o passar dos dias à equipe vai se acostumando com a ferramenta.  Eu estou ciente desta ata e estava presente no local de sua respectiva assinatura.</w:t>
            </w:r>
          </w:p>
          <w:p w:rsidR="00C832B3" w:rsidRDefault="00C832B3" w:rsidP="00635009">
            <w:pPr>
              <w:pStyle w:val="Textotabela"/>
            </w:pPr>
            <w:r>
              <w:t>Responsável: Antonio Fabrício, Fabrícia Vieira, Idemar Junior e Joelânio Mesquita.</w:t>
            </w:r>
          </w:p>
          <w:p w:rsidR="00C832B3" w:rsidRDefault="00B8727A" w:rsidP="00635009">
            <w:pPr>
              <w:pStyle w:val="Textotabela"/>
            </w:pPr>
            <w:r>
              <w:t>Data da reunião</w:t>
            </w:r>
            <w:bookmarkStart w:id="4" w:name="_GoBack"/>
            <w:bookmarkEnd w:id="4"/>
            <w:r w:rsidR="00C832B3">
              <w:t xml:space="preserve">: </w:t>
            </w:r>
            <w:r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27/03</w:t>
            </w:r>
            <w:r w:rsidR="00C832B3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/2017</w:t>
            </w:r>
          </w:p>
        </w:tc>
      </w:tr>
    </w:tbl>
    <w:p w:rsidR="00C832B3" w:rsidRPr="00BF5B8E" w:rsidRDefault="00C832B3" w:rsidP="00BF5B8E">
      <w:pPr>
        <w:rPr>
          <w:lang w:val="pt-BR"/>
        </w:rPr>
      </w:pPr>
    </w:p>
    <w:sectPr w:rsidR="00C832B3" w:rsidRPr="00BF5B8E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4FB" w:rsidRDefault="002654FB">
      <w:r>
        <w:separator/>
      </w:r>
    </w:p>
  </w:endnote>
  <w:endnote w:type="continuationSeparator" w:id="0">
    <w:p w:rsidR="002654FB" w:rsidRDefault="00265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5571A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7F7072">
            <w:rPr>
              <w:noProof/>
              <w:sz w:val="18"/>
              <w:szCs w:val="18"/>
            </w:rPr>
            <w:t>2017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B8727A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4FB" w:rsidRDefault="002654FB">
      <w:r>
        <w:separator/>
      </w:r>
    </w:p>
  </w:footnote>
  <w:footnote w:type="continuationSeparator" w:id="0">
    <w:p w:rsidR="002654FB" w:rsidRDefault="002654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Si5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 w:rsidP="0004464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4215D6">
            <w:rPr>
              <w:rFonts w:ascii="Arial" w:hAnsi="Arial" w:cs="Arial"/>
              <w:sz w:val="18"/>
              <w:szCs w:val="18"/>
            </w:rPr>
            <w:t xml:space="preserve"> </w:t>
          </w:r>
          <w:r w:rsidR="0004464C">
            <w:rPr>
              <w:rFonts w:ascii="Arial" w:hAnsi="Arial" w:cs="Arial"/>
              <w:sz w:val="18"/>
              <w:szCs w:val="18"/>
            </w:rPr>
            <w:t>Fabrícia Dantas</w:t>
          </w:r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4215D6" w:rsidP="0004464C">
          <w:pPr>
            <w:rPr>
              <w:rFonts w:ascii="Arial" w:hAnsi="Arial" w:cs="Arial"/>
              <w:sz w:val="18"/>
              <w:szCs w:val="18"/>
              <w:lang w:val="pt-BR"/>
            </w:rPr>
          </w:pPr>
          <w:r w:rsidRPr="004215D6">
            <w:rPr>
              <w:lang w:val="pt-BR"/>
            </w:rPr>
            <w:t xml:space="preserve">Gerenciamento das Tecnologias da Informação e Comunicação das Escolas Públicas </w:t>
          </w:r>
          <w:r w:rsidRPr="004215D6">
            <w:rPr>
              <w:rFonts w:eastAsia="Arial"/>
              <w:lang w:val="pt-BR"/>
            </w:rPr>
            <w:t xml:space="preserve">– </w:t>
          </w:r>
          <w:r w:rsidR="0004464C">
            <w:rPr>
              <w:lang w:val="pt-BR"/>
            </w:rPr>
            <w:t>Sistema Multitec JF.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&lt;</w:t>
          </w:r>
          <w:r w:rsidR="007F7072">
            <w:rPr>
              <w:rFonts w:ascii="Arial" w:hAnsi="Arial" w:cs="Arial"/>
              <w:sz w:val="18"/>
              <w:szCs w:val="18"/>
              <w:lang w:val="pt-BR"/>
            </w:rPr>
            <w:t>29/03/2017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</w:tc>
    </w:tr>
  </w:tbl>
  <w:p w:rsidR="00D41763" w:rsidRDefault="00D417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64B20CD"/>
    <w:multiLevelType w:val="hybridMultilevel"/>
    <w:tmpl w:val="3A7ABF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2144CC3"/>
    <w:multiLevelType w:val="hybridMultilevel"/>
    <w:tmpl w:val="B9BCE856"/>
    <w:lvl w:ilvl="0" w:tplc="BB183360">
      <w:start w:val="1"/>
      <w:numFmt w:val="bullet"/>
      <w:pStyle w:val="InfoBlu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8"/>
  </w:num>
  <w:num w:numId="5">
    <w:abstractNumId w:val="34"/>
  </w:num>
  <w:num w:numId="6">
    <w:abstractNumId w:val="26"/>
  </w:num>
  <w:num w:numId="7">
    <w:abstractNumId w:val="24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3"/>
  </w:num>
  <w:num w:numId="11">
    <w:abstractNumId w:val="6"/>
  </w:num>
  <w:num w:numId="12">
    <w:abstractNumId w:val="19"/>
  </w:num>
  <w:num w:numId="13">
    <w:abstractNumId w:val="17"/>
  </w:num>
  <w:num w:numId="14">
    <w:abstractNumId w:val="32"/>
  </w:num>
  <w:num w:numId="15">
    <w:abstractNumId w:val="16"/>
  </w:num>
  <w:num w:numId="16">
    <w:abstractNumId w:val="9"/>
  </w:num>
  <w:num w:numId="17">
    <w:abstractNumId w:val="30"/>
  </w:num>
  <w:num w:numId="18">
    <w:abstractNumId w:val="23"/>
  </w:num>
  <w:num w:numId="19">
    <w:abstractNumId w:val="10"/>
  </w:num>
  <w:num w:numId="20">
    <w:abstractNumId w:val="21"/>
  </w:num>
  <w:num w:numId="21">
    <w:abstractNumId w:val="15"/>
  </w:num>
  <w:num w:numId="22">
    <w:abstractNumId w:val="29"/>
  </w:num>
  <w:num w:numId="23">
    <w:abstractNumId w:val="13"/>
  </w:num>
  <w:num w:numId="24">
    <w:abstractNumId w:val="12"/>
  </w:num>
  <w:num w:numId="25">
    <w:abstractNumId w:val="11"/>
  </w:num>
  <w:num w:numId="26">
    <w:abstractNumId w:val="27"/>
  </w:num>
  <w:num w:numId="27">
    <w:abstractNumId w:val="28"/>
  </w:num>
  <w:num w:numId="28">
    <w:abstractNumId w:val="35"/>
  </w:num>
  <w:num w:numId="29">
    <w:abstractNumId w:val="2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2"/>
  </w:num>
  <w:num w:numId="36">
    <w:abstractNumId w:val="14"/>
  </w:num>
  <w:num w:numId="37">
    <w:abstractNumId w:val="0"/>
  </w:num>
  <w:num w:numId="38">
    <w:abstractNumId w:val="0"/>
  </w:num>
  <w:num w:numId="39">
    <w:abstractNumId w:val="7"/>
  </w:num>
  <w:num w:numId="40">
    <w:abstractNumId w:val="5"/>
  </w:num>
  <w:num w:numId="41">
    <w:abstractNumId w:val="8"/>
  </w:num>
  <w:num w:numId="42">
    <w:abstractNumId w:val="25"/>
  </w:num>
  <w:num w:numId="43">
    <w:abstractNumId w:val="4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39"/>
    <w:rsid w:val="0004464C"/>
    <w:rsid w:val="00082071"/>
    <w:rsid w:val="0008328D"/>
    <w:rsid w:val="00093BB5"/>
    <w:rsid w:val="001054C9"/>
    <w:rsid w:val="00132B39"/>
    <w:rsid w:val="00132E68"/>
    <w:rsid w:val="0017395B"/>
    <w:rsid w:val="002654FB"/>
    <w:rsid w:val="00284D18"/>
    <w:rsid w:val="002C217E"/>
    <w:rsid w:val="0031219B"/>
    <w:rsid w:val="003464D0"/>
    <w:rsid w:val="00363AAB"/>
    <w:rsid w:val="00373B20"/>
    <w:rsid w:val="003A6E7B"/>
    <w:rsid w:val="003C0E14"/>
    <w:rsid w:val="003C6633"/>
    <w:rsid w:val="003D4D89"/>
    <w:rsid w:val="003E1DA5"/>
    <w:rsid w:val="00407CB6"/>
    <w:rsid w:val="004204D6"/>
    <w:rsid w:val="004215D6"/>
    <w:rsid w:val="0042207F"/>
    <w:rsid w:val="004D632C"/>
    <w:rsid w:val="004E268D"/>
    <w:rsid w:val="00505301"/>
    <w:rsid w:val="00542BA6"/>
    <w:rsid w:val="005B5017"/>
    <w:rsid w:val="005C2903"/>
    <w:rsid w:val="005E58F2"/>
    <w:rsid w:val="005F0497"/>
    <w:rsid w:val="005F138E"/>
    <w:rsid w:val="006027B2"/>
    <w:rsid w:val="00612F3A"/>
    <w:rsid w:val="0063171B"/>
    <w:rsid w:val="00671958"/>
    <w:rsid w:val="006B1C5D"/>
    <w:rsid w:val="006B508E"/>
    <w:rsid w:val="00731F10"/>
    <w:rsid w:val="00783021"/>
    <w:rsid w:val="007A6099"/>
    <w:rsid w:val="007E615A"/>
    <w:rsid w:val="007F7072"/>
    <w:rsid w:val="0080167E"/>
    <w:rsid w:val="00813FA8"/>
    <w:rsid w:val="0088421F"/>
    <w:rsid w:val="008938ED"/>
    <w:rsid w:val="008A7900"/>
    <w:rsid w:val="008B3041"/>
    <w:rsid w:val="008C5D42"/>
    <w:rsid w:val="008D569A"/>
    <w:rsid w:val="008E7400"/>
    <w:rsid w:val="00934D28"/>
    <w:rsid w:val="00945254"/>
    <w:rsid w:val="00954290"/>
    <w:rsid w:val="00974943"/>
    <w:rsid w:val="009839DE"/>
    <w:rsid w:val="009B5608"/>
    <w:rsid w:val="009D0FCC"/>
    <w:rsid w:val="009D43CD"/>
    <w:rsid w:val="00A76B13"/>
    <w:rsid w:val="00A86E22"/>
    <w:rsid w:val="00B8331A"/>
    <w:rsid w:val="00B8727A"/>
    <w:rsid w:val="00B93DB3"/>
    <w:rsid w:val="00BF5AE6"/>
    <w:rsid w:val="00BF5B8E"/>
    <w:rsid w:val="00C16BD3"/>
    <w:rsid w:val="00C540E4"/>
    <w:rsid w:val="00C60B19"/>
    <w:rsid w:val="00C77BC8"/>
    <w:rsid w:val="00C832B3"/>
    <w:rsid w:val="00CB0CE3"/>
    <w:rsid w:val="00CC4AA6"/>
    <w:rsid w:val="00CD4D95"/>
    <w:rsid w:val="00CF3022"/>
    <w:rsid w:val="00CF3BD1"/>
    <w:rsid w:val="00CF5EF9"/>
    <w:rsid w:val="00D17BAD"/>
    <w:rsid w:val="00D41763"/>
    <w:rsid w:val="00D5571A"/>
    <w:rsid w:val="00D60707"/>
    <w:rsid w:val="00DA33AE"/>
    <w:rsid w:val="00DC4175"/>
    <w:rsid w:val="00DE211F"/>
    <w:rsid w:val="00E4004A"/>
    <w:rsid w:val="00E742EF"/>
    <w:rsid w:val="00E770BE"/>
    <w:rsid w:val="00F32B5A"/>
    <w:rsid w:val="00F33EFB"/>
    <w:rsid w:val="00F62096"/>
    <w:rsid w:val="00F84C84"/>
    <w:rsid w:val="00F8614C"/>
    <w:rsid w:val="00FA4034"/>
    <w:rsid w:val="00FC2B08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4CD3CBA5-9AEE-4FE9-ACE5-753FC667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1054C9"/>
    <w:pPr>
      <w:numPr>
        <w:numId w:val="44"/>
      </w:num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22</TotalTime>
  <Pages>2</Pages>
  <Words>319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ufc</dc:creator>
  <cp:lastModifiedBy>Multitec JF</cp:lastModifiedBy>
  <cp:revision>5</cp:revision>
  <cp:lastPrinted>2001-03-15T17:26:00Z</cp:lastPrinted>
  <dcterms:created xsi:type="dcterms:W3CDTF">2017-03-13T10:53:00Z</dcterms:created>
  <dcterms:modified xsi:type="dcterms:W3CDTF">2017-03-29T13:28:00Z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